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AF2" w:rsidRDefault="00774AF2">
      <w:pPr>
        <w:spacing w:line="264" w:lineRule="auto"/>
      </w:pPr>
    </w:p>
    <w:p w:rsidR="00774AF2" w:rsidRDefault="00A766FB">
      <w:pPr>
        <w:pStyle w:val="CompanyName"/>
      </w:pPr>
      <w:sdt>
        <w:sdtPr>
          <w:alias w:val="Company"/>
          <w:id w:val="15524243"/>
          <w:placeholder>
            <w:docPart w:val="FAB2CEB492BD4FB9816DC45B65D368D8"/>
          </w:placeholder>
          <w:dataBinding w:prefixMappings="xmlns:ns0='http://schemas.openxmlformats.org/officeDocument/2006/extended-properties'" w:xpath="/ns0:Properties[1]/ns0:Company[1]" w:storeItemID="{6668398D-A668-4E3E-A5EB-62B293D839F1}"/>
          <w:text/>
        </w:sdtPr>
        <w:sdtContent>
          <w:r w:rsidR="003B04AD">
            <w:t>IFB299 Group 116</w:t>
          </w:r>
        </w:sdtContent>
      </w:sdt>
    </w:p>
    <w:p w:rsidR="00C107D9" w:rsidRDefault="00C107D9" w:rsidP="003B04AD">
      <w:pPr>
        <w:pStyle w:val="RecipientAddress"/>
        <w:spacing w:after="0"/>
      </w:pPr>
      <w:r>
        <w:t>Package Delivery Project</w:t>
      </w:r>
    </w:p>
    <w:sdt>
      <w:sdtPr>
        <w:id w:val="1843116983"/>
        <w:placeholder>
          <w:docPart w:val="CC07016F739A48F2915C8C9879B8D9BD"/>
        </w:placeholder>
        <w:dataBinding w:prefixMappings="xmlns:ns0='http://schemas.microsoft.com/office/2006/coverPageProps' " w:xpath="/ns0:CoverPageProperties[1]/ns0:CompanyAddress[1]" w:storeItemID="{55AF091B-3C7A-41E3-B477-F2FDAA23CFDA}"/>
        <w:text/>
      </w:sdtPr>
      <w:sdtContent>
        <w:p w:rsidR="00774AF2" w:rsidRDefault="003B04AD" w:rsidP="003B04AD">
          <w:pPr>
            <w:pStyle w:val="RecipientAddress"/>
            <w:spacing w:after="0"/>
          </w:pPr>
          <w:r>
            <w:t>2 George Street</w:t>
          </w:r>
        </w:p>
      </w:sdtContent>
    </w:sdt>
    <w:p w:rsidR="003B04AD" w:rsidRDefault="003B04AD" w:rsidP="003B04AD">
      <w:pPr>
        <w:pStyle w:val="RecipientAddress"/>
        <w:spacing w:after="0"/>
      </w:pPr>
      <w:r>
        <w:t>Brisbane City, Queensland, 4000</w:t>
      </w:r>
    </w:p>
    <w:p w:rsidR="003B04AD" w:rsidRDefault="003B04AD" w:rsidP="003B04AD">
      <w:pPr>
        <w:pStyle w:val="RecipientAddress"/>
        <w:spacing w:after="0"/>
      </w:pPr>
    </w:p>
    <w:p w:rsidR="003B04AD" w:rsidRPr="003B04AD" w:rsidRDefault="005542EE" w:rsidP="003B04AD">
      <w:pPr>
        <w:pStyle w:val="RecipientAddress"/>
        <w:spacing w:after="0"/>
        <w:rPr>
          <w:b/>
        </w:rPr>
      </w:pPr>
      <w:r>
        <w:rPr>
          <w:b/>
        </w:rPr>
        <w:t>15</w:t>
      </w:r>
      <w:r w:rsidR="003B04AD" w:rsidRPr="003B04AD">
        <w:rPr>
          <w:b/>
          <w:vertAlign w:val="superscript"/>
        </w:rPr>
        <w:t>th</w:t>
      </w:r>
      <w:r w:rsidR="003B04AD" w:rsidRPr="003B04AD">
        <w:rPr>
          <w:b/>
        </w:rPr>
        <w:t xml:space="preserve"> September 2016</w:t>
      </w:r>
    </w:p>
    <w:p w:rsidR="003B04AD" w:rsidRDefault="003B04AD" w:rsidP="003B04AD">
      <w:pPr>
        <w:pStyle w:val="RecipientAddress"/>
        <w:spacing w:after="0"/>
      </w:pPr>
    </w:p>
    <w:p w:rsidR="00C107D9" w:rsidRDefault="003B04AD" w:rsidP="003B04AD">
      <w:pPr>
        <w:pStyle w:val="RecipientAddress"/>
        <w:spacing w:after="0"/>
        <w:rPr>
          <w:rStyle w:val="uficommentbody"/>
        </w:rPr>
      </w:pPr>
      <w:r>
        <w:t>Mr. Kane Nicholson</w:t>
      </w:r>
      <w:r w:rsidR="00C107D9">
        <w:tab/>
        <w:t>N</w:t>
      </w:r>
      <w:r w:rsidR="003E551A">
        <w:rPr>
          <w:rStyle w:val="uficommentbody"/>
        </w:rPr>
        <w:t>8866856</w:t>
      </w:r>
    </w:p>
    <w:p w:rsidR="006B5A8D" w:rsidRDefault="006B5A8D" w:rsidP="003B04AD">
      <w:pPr>
        <w:pStyle w:val="RecipientAddress"/>
        <w:spacing w:after="0"/>
        <w:rPr>
          <w:rStyle w:val="uficommentbody"/>
        </w:rPr>
      </w:pPr>
      <w:r>
        <w:rPr>
          <w:rStyle w:val="uficommentbody"/>
        </w:rPr>
        <w:t xml:space="preserve">Mr. </w:t>
      </w:r>
      <w:proofErr w:type="spellStart"/>
      <w:r>
        <w:rPr>
          <w:rStyle w:val="uficommentbody"/>
        </w:rPr>
        <w:t>Zhixia</w:t>
      </w:r>
      <w:proofErr w:type="spellEnd"/>
      <w:r>
        <w:rPr>
          <w:rStyle w:val="uficommentbody"/>
        </w:rPr>
        <w:t xml:space="preserve"> Zhou</w:t>
      </w:r>
      <w:r>
        <w:rPr>
          <w:rStyle w:val="uficommentbody"/>
        </w:rPr>
        <w:tab/>
        <w:t>N9326405</w:t>
      </w:r>
    </w:p>
    <w:p w:rsidR="006B5A8D" w:rsidRDefault="006B5A8D" w:rsidP="003B04AD">
      <w:pPr>
        <w:pStyle w:val="RecipientAddress"/>
        <w:spacing w:after="0"/>
        <w:rPr>
          <w:rStyle w:val="uficommentbody"/>
        </w:rPr>
      </w:pPr>
      <w:r>
        <w:rPr>
          <w:rStyle w:val="uficommentbody"/>
        </w:rPr>
        <w:t>Mr. Xin Tan</w:t>
      </w:r>
      <w:r>
        <w:rPr>
          <w:rStyle w:val="uficommentbody"/>
        </w:rPr>
        <w:tab/>
      </w:r>
      <w:r>
        <w:rPr>
          <w:rStyle w:val="uficommentbody"/>
        </w:rPr>
        <w:tab/>
        <w:t>N9325034</w:t>
      </w:r>
    </w:p>
    <w:p w:rsidR="006B5A8D" w:rsidRDefault="006B5A8D" w:rsidP="003B04AD">
      <w:pPr>
        <w:pStyle w:val="RecipientAddress"/>
        <w:spacing w:after="0"/>
        <w:rPr>
          <w:rStyle w:val="uficommentbody"/>
        </w:rPr>
      </w:pPr>
      <w:r>
        <w:rPr>
          <w:rStyle w:val="uficommentbody"/>
        </w:rPr>
        <w:t>Mr. Lachlan Pond</w:t>
      </w:r>
      <w:r>
        <w:rPr>
          <w:rStyle w:val="uficommentbody"/>
        </w:rPr>
        <w:tab/>
        <w:t>N9475095</w:t>
      </w:r>
    </w:p>
    <w:p w:rsidR="006B5A8D" w:rsidRDefault="006B5A8D" w:rsidP="003B04AD">
      <w:pPr>
        <w:pStyle w:val="RecipientAddress"/>
        <w:spacing w:after="0"/>
      </w:pPr>
      <w:r>
        <w:rPr>
          <w:rStyle w:val="uficommentbody"/>
        </w:rPr>
        <w:t>Mr. Liam Doyle</w:t>
      </w:r>
      <w:r>
        <w:rPr>
          <w:rStyle w:val="uficommentbody"/>
        </w:rPr>
        <w:tab/>
        <w:t>N9499466</w:t>
      </w:r>
    </w:p>
    <w:p w:rsidR="00774AF2" w:rsidRDefault="003B04AD" w:rsidP="003B04AD">
      <w:pPr>
        <w:pStyle w:val="RecipientAddress"/>
        <w:spacing w:after="0"/>
      </w:pPr>
      <w:r>
        <w:t>2 George Street</w:t>
      </w:r>
    </w:p>
    <w:p w:rsidR="003B04AD" w:rsidRDefault="003B04AD" w:rsidP="003B04AD">
      <w:pPr>
        <w:pStyle w:val="RecipientAddress"/>
        <w:spacing w:after="0"/>
      </w:pPr>
      <w:r>
        <w:t>Brisbane City, Queensland, 4000</w:t>
      </w:r>
    </w:p>
    <w:p w:rsidR="00774AF2" w:rsidRDefault="003B04AD">
      <w:pPr>
        <w:pStyle w:val="Salutation"/>
      </w:pPr>
      <w:r>
        <w:t>Dear Mr. Nicholson</w:t>
      </w:r>
    </w:p>
    <w:p w:rsidR="00774AF2" w:rsidRDefault="004B4A16" w:rsidP="00AA098F">
      <w:pPr>
        <w:spacing w:line="276" w:lineRule="auto"/>
      </w:pPr>
      <w:r>
        <w:t xml:space="preserve">It was a pleasure </w:t>
      </w:r>
      <w:r w:rsidR="00B33093">
        <w:t>to meet with your team and view your demonstrated product again.</w:t>
      </w:r>
      <w:r w:rsidR="005F2413">
        <w:t xml:space="preserve"> Discussed during</w:t>
      </w:r>
      <w:r>
        <w:t xml:space="preserve"> </w:t>
      </w:r>
      <w:r w:rsidR="005F2413">
        <w:t>the meet</w:t>
      </w:r>
      <w:r w:rsidR="00B427D0">
        <w:t>ing was the progress of sprint three</w:t>
      </w:r>
      <w:r w:rsidR="005F2413">
        <w:t xml:space="preserve">, </w:t>
      </w:r>
      <w:r w:rsidR="00B33093">
        <w:t>highlighting that</w:t>
      </w:r>
      <w:r w:rsidR="005F2413">
        <w:t xml:space="preserve"> development is slightly behind schedule</w:t>
      </w:r>
      <w:r w:rsidR="00B427D0">
        <w:t>, with your team</w:t>
      </w:r>
      <w:r w:rsidR="005F2413">
        <w:t xml:space="preserve"> having completed three of the four proposed tasks. </w:t>
      </w:r>
    </w:p>
    <w:p w:rsidR="00C21079" w:rsidRDefault="00C736C0" w:rsidP="00AA098F">
      <w:pPr>
        <w:pStyle w:val="Header"/>
        <w:tabs>
          <w:tab w:val="clear" w:pos="4680"/>
          <w:tab w:val="clear" w:pos="9360"/>
          <w:tab w:val="left" w:pos="1395"/>
        </w:tabs>
        <w:spacing w:line="276" w:lineRule="auto"/>
        <w:ind w:right="220"/>
      </w:pPr>
      <w:r>
        <w:t xml:space="preserve">Referred in the previous business letter was the unfortunate delayed meeting time due to a late team member. </w:t>
      </w:r>
      <w:r w:rsidR="00B33093">
        <w:t>This time, the demonstration was delayed due to the finalising of sprint four planning,</w:t>
      </w:r>
      <w:r>
        <w:t xml:space="preserve"> assumingly owing to the fact that not all stories were completed and adjustments needed to be made to ensure the development includes all requirements. Thankfully, the demonstration was </w:t>
      </w:r>
      <w:r w:rsidR="00A9764E">
        <w:t>presented professionally.</w:t>
      </w:r>
    </w:p>
    <w:p w:rsidR="00C736C0" w:rsidRDefault="00C736C0" w:rsidP="00AA098F">
      <w:pPr>
        <w:pStyle w:val="Header"/>
        <w:tabs>
          <w:tab w:val="clear" w:pos="4680"/>
          <w:tab w:val="clear" w:pos="9360"/>
          <w:tab w:val="left" w:pos="1395"/>
        </w:tabs>
        <w:spacing w:line="276" w:lineRule="auto"/>
        <w:ind w:right="220"/>
      </w:pPr>
    </w:p>
    <w:p w:rsidR="00C21079" w:rsidRDefault="00953165" w:rsidP="00AA098F">
      <w:pPr>
        <w:pStyle w:val="Header"/>
        <w:tabs>
          <w:tab w:val="clear" w:pos="4680"/>
          <w:tab w:val="clear" w:pos="9360"/>
          <w:tab w:val="left" w:pos="1395"/>
        </w:tabs>
        <w:spacing w:line="276" w:lineRule="auto"/>
        <w:ind w:right="220"/>
      </w:pPr>
      <w:r>
        <w:t>Your sprint pl</w:t>
      </w:r>
      <w:r w:rsidR="00A4561B">
        <w:t xml:space="preserve">an and </w:t>
      </w:r>
      <w:r w:rsidR="00D61BEE">
        <w:t>user stories related</w:t>
      </w:r>
      <w:r w:rsidR="00A4561B">
        <w:t xml:space="preserve"> to </w:t>
      </w:r>
      <w:r>
        <w:t>s</w:t>
      </w:r>
      <w:r w:rsidR="00A4561B">
        <w:t>print three have been received by our team</w:t>
      </w:r>
      <w:r w:rsidR="00D61BEE">
        <w:t>. As documented, only three stories were comp</w:t>
      </w:r>
      <w:r w:rsidR="00D9660B">
        <w:t xml:space="preserve">leted </w:t>
      </w:r>
      <w:r w:rsidR="00B33093">
        <w:t xml:space="preserve">- </w:t>
      </w:r>
      <w:r w:rsidR="00D9660B">
        <w:t xml:space="preserve">with one task remaining for each story as well as one story </w:t>
      </w:r>
      <w:r w:rsidR="000A2CBE">
        <w:t xml:space="preserve">unfinished. </w:t>
      </w:r>
      <w:r w:rsidR="00B33093">
        <w:t>During the previous demonstration, we were somewhat disappointed in the presented progress, but ultimately those sentiments do not apply to this demonstration.</w:t>
      </w:r>
      <w:r w:rsidR="000A2CBE">
        <w:t xml:space="preserve"> </w:t>
      </w:r>
      <w:r w:rsidR="00B427D0">
        <w:t>Your</w:t>
      </w:r>
      <w:r w:rsidR="00CC4837">
        <w:t xml:space="preserve"> </w:t>
      </w:r>
      <w:r w:rsidR="009B2632">
        <w:t>demonstration displayed working account creation,</w:t>
      </w:r>
      <w:r w:rsidR="00B33093">
        <w:t xml:space="preserve"> application</w:t>
      </w:r>
      <w:r w:rsidR="009B2632">
        <w:t xml:space="preserve"> for parking permits</w:t>
      </w:r>
      <w:r w:rsidR="00B33093">
        <w:t>,</w:t>
      </w:r>
      <w:r w:rsidR="009B2632">
        <w:t xml:space="preserve"> as well as </w:t>
      </w:r>
      <w:r w:rsidR="00DD490F">
        <w:t>the</w:t>
      </w:r>
      <w:r w:rsidR="009B2632">
        <w:t xml:space="preserve"> ability to submit health and safety violation</w:t>
      </w:r>
      <w:r w:rsidR="00B427D0">
        <w:t xml:space="preserve">, </w:t>
      </w:r>
      <w:r w:rsidR="00B33093">
        <w:t>all supported by</w:t>
      </w:r>
      <w:r w:rsidR="00B427D0">
        <w:t xml:space="preserve"> fully </w:t>
      </w:r>
      <w:r w:rsidR="00DD490F">
        <w:t>working database</w:t>
      </w:r>
      <w:r w:rsidR="00B427D0">
        <w:t>s</w:t>
      </w:r>
      <w:r w:rsidR="00DD490F">
        <w:t xml:space="preserve">. The demonstration also displayed a visually appealing website. Progress so far is an improvement from previous instalments, although one story will need to be </w:t>
      </w:r>
      <w:r w:rsidR="00B427D0">
        <w:t>added</w:t>
      </w:r>
      <w:r w:rsidR="00DD490F">
        <w:t xml:space="preserve"> to sprint</w:t>
      </w:r>
      <w:r w:rsidR="00B427D0">
        <w:t xml:space="preserve"> four</w:t>
      </w:r>
      <w:r w:rsidR="00DD490F">
        <w:t xml:space="preserve">. </w:t>
      </w:r>
    </w:p>
    <w:p w:rsidR="00C21079" w:rsidRDefault="00C21079" w:rsidP="00AA098F">
      <w:pPr>
        <w:pStyle w:val="Header"/>
        <w:tabs>
          <w:tab w:val="clear" w:pos="4680"/>
          <w:tab w:val="clear" w:pos="9360"/>
          <w:tab w:val="left" w:pos="1395"/>
        </w:tabs>
        <w:spacing w:line="276" w:lineRule="auto"/>
        <w:ind w:right="220"/>
      </w:pPr>
    </w:p>
    <w:p w:rsidR="00C107D9" w:rsidRDefault="001F6DB3" w:rsidP="00AA098F">
      <w:pPr>
        <w:pStyle w:val="Header"/>
        <w:tabs>
          <w:tab w:val="clear" w:pos="4680"/>
          <w:tab w:val="clear" w:pos="9360"/>
          <w:tab w:val="left" w:pos="1395"/>
        </w:tabs>
        <w:spacing w:line="276" w:lineRule="auto"/>
        <w:ind w:right="220"/>
      </w:pPr>
      <w:r>
        <w:lastRenderedPageBreak/>
        <w:t xml:space="preserve">Your </w:t>
      </w:r>
      <w:r w:rsidR="00AE6F46">
        <w:t>demonstration</w:t>
      </w:r>
      <w:bookmarkStart w:id="0" w:name="_GoBack"/>
      <w:bookmarkEnd w:id="0"/>
      <w:r>
        <w:t xml:space="preserve"> was well structured and the presentation was formal and professional. The development and completion of sprint three was clearly expressed as well as any complications experienced during development were brought to attention.</w:t>
      </w:r>
    </w:p>
    <w:p w:rsidR="00C107D9" w:rsidRDefault="00C107D9" w:rsidP="00AA098F">
      <w:pPr>
        <w:pStyle w:val="Header"/>
        <w:tabs>
          <w:tab w:val="clear" w:pos="4680"/>
          <w:tab w:val="clear" w:pos="9360"/>
          <w:tab w:val="left" w:pos="1395"/>
        </w:tabs>
        <w:spacing w:line="276" w:lineRule="auto"/>
        <w:ind w:right="220"/>
      </w:pPr>
    </w:p>
    <w:p w:rsidR="00C107D9" w:rsidRDefault="00044085">
      <w:pPr>
        <w:pStyle w:val="Header"/>
        <w:tabs>
          <w:tab w:val="clear" w:pos="4680"/>
          <w:tab w:val="clear" w:pos="9360"/>
          <w:tab w:val="left" w:pos="1395"/>
        </w:tabs>
        <w:ind w:right="220"/>
      </w:pPr>
      <w:r>
        <w:t xml:space="preserve">As always, the presentation </w:t>
      </w:r>
      <w:r w:rsidR="00B427D0">
        <w:t xml:space="preserve">was </w:t>
      </w:r>
      <w:r>
        <w:t>done coherently</w:t>
      </w:r>
      <w:r w:rsidR="00B427D0">
        <w:t>, and achievements for sprint three were explained in detail</w:t>
      </w:r>
      <w:r>
        <w:t>. The demonstration was presented</w:t>
      </w:r>
      <w:r w:rsidR="00B427D0">
        <w:t xml:space="preserve"> confidently</w:t>
      </w:r>
      <w:r>
        <w:t xml:space="preserve"> without any technical difficulties. The website is functional</w:t>
      </w:r>
      <w:r w:rsidR="00F468AB">
        <w:t xml:space="preserve"> and was displayed without disruptions. You answered all questions with </w:t>
      </w:r>
      <w:r w:rsidR="00B427D0">
        <w:t xml:space="preserve">a suitable level of </w:t>
      </w:r>
      <w:r w:rsidR="00F468AB">
        <w:t xml:space="preserve">detail and well thought responses and were </w:t>
      </w:r>
      <w:r w:rsidR="00B427D0">
        <w:t xml:space="preserve">well </w:t>
      </w:r>
      <w:r w:rsidR="00F468AB">
        <w:t xml:space="preserve">planned for </w:t>
      </w:r>
      <w:r w:rsidR="00B427D0">
        <w:t xml:space="preserve">queries </w:t>
      </w:r>
      <w:r w:rsidR="00F468AB">
        <w:t>about the progress on the website.</w:t>
      </w:r>
      <w:r>
        <w:t xml:space="preserve">   </w:t>
      </w:r>
    </w:p>
    <w:p w:rsidR="00044085" w:rsidRDefault="00044085">
      <w:pPr>
        <w:pStyle w:val="Header"/>
        <w:tabs>
          <w:tab w:val="clear" w:pos="4680"/>
          <w:tab w:val="clear" w:pos="9360"/>
          <w:tab w:val="left" w:pos="1395"/>
        </w:tabs>
        <w:ind w:right="220"/>
      </w:pPr>
    </w:p>
    <w:p w:rsidR="004E6FB3" w:rsidRDefault="00524459">
      <w:pPr>
        <w:pStyle w:val="Header"/>
        <w:tabs>
          <w:tab w:val="clear" w:pos="4680"/>
          <w:tab w:val="clear" w:pos="9360"/>
          <w:tab w:val="left" w:pos="1395"/>
        </w:tabs>
        <w:ind w:right="220"/>
      </w:pPr>
      <w:r>
        <w:t xml:space="preserve">To summarise the letter, we must again </w:t>
      </w:r>
      <w:r w:rsidR="00B427D0">
        <w:t>stress the importance and</w:t>
      </w:r>
      <w:r>
        <w:t xml:space="preserve"> professionalism of preparation before a presentation.</w:t>
      </w:r>
      <w:r w:rsidR="003367F4">
        <w:t xml:space="preserve"> To ensure preparedness, please finalise sprint plans b</w:t>
      </w:r>
      <w:r w:rsidR="00B427D0">
        <w:t>efore or after the presentation</w:t>
      </w:r>
      <w:r w:rsidR="003367F4">
        <w:t>.</w:t>
      </w:r>
      <w:r>
        <w:t xml:space="preserve"> </w:t>
      </w:r>
      <w:r w:rsidR="003367F4">
        <w:t xml:space="preserve">An improvement from last </w:t>
      </w:r>
      <w:r w:rsidR="00042A89">
        <w:t xml:space="preserve">request was the time in which documents are exchanged, which is </w:t>
      </w:r>
      <w:r w:rsidR="00B427D0">
        <w:t>vital</w:t>
      </w:r>
      <w:r w:rsidR="00042A89">
        <w:t xml:space="preserve"> for analysing work</w:t>
      </w:r>
      <w:r w:rsidR="00CE6A42">
        <w:t xml:space="preserve"> and ensuring the </w:t>
      </w:r>
      <w:r w:rsidR="00B427D0">
        <w:t>demonstration</w:t>
      </w:r>
      <w:r w:rsidR="00CE6A42">
        <w:t xml:space="preserve"> of sprint three is confirmed on</w:t>
      </w:r>
      <w:r w:rsidR="00B427D0">
        <w:t xml:space="preserve"> paper</w:t>
      </w:r>
      <w:r w:rsidR="00042A89">
        <w:t>.</w:t>
      </w:r>
      <w:r w:rsidR="00B427D0">
        <w:t xml:space="preserve"> The prototype website</w:t>
      </w:r>
      <w:r w:rsidR="00B46F4E">
        <w:t xml:space="preserve"> currently contains the requested key functionalities </w:t>
      </w:r>
      <w:r w:rsidR="00B427D0">
        <w:t xml:space="preserve">for the parking permit and violations architecture, and presents a clear, visually appealing design. As the final leg of this project commences, </w:t>
      </w:r>
      <w:r w:rsidR="00DF65F4">
        <w:t>we expect to see the story that was uncompleted in sprint three to be incorporated into sprint four. We are pleased to see the progress made on the website</w:t>
      </w:r>
      <w:r w:rsidR="00B427D0">
        <w:t xml:space="preserve"> to date</w:t>
      </w:r>
      <w:r w:rsidR="00042A89">
        <w:t xml:space="preserve"> </w:t>
      </w:r>
      <w:r w:rsidR="00DF65F4">
        <w:t xml:space="preserve">and have confidence </w:t>
      </w:r>
      <w:r w:rsidR="00B427D0">
        <w:t xml:space="preserve">that </w:t>
      </w:r>
      <w:r w:rsidR="00DF65F4">
        <w:t xml:space="preserve">all </w:t>
      </w:r>
      <w:r w:rsidR="00B427D0">
        <w:t xml:space="preserve">remaining </w:t>
      </w:r>
      <w:r w:rsidR="00DF65F4">
        <w:t>stories will be delivered</w:t>
      </w:r>
      <w:r w:rsidR="009C4D6C">
        <w:t xml:space="preserve"> within the time frame.</w:t>
      </w:r>
    </w:p>
    <w:p w:rsidR="00524459" w:rsidRDefault="00524459">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We look forward to meeting</w:t>
      </w:r>
      <w:r w:rsidR="003E551A">
        <w:t xml:space="preserve"> with</w:t>
      </w:r>
      <w:r>
        <w:t xml:space="preserve"> your </w:t>
      </w:r>
      <w:r w:rsidR="003E551A">
        <w:t>team</w:t>
      </w:r>
      <w:r>
        <w:t xml:space="preserve"> again soon</w:t>
      </w:r>
      <w:r w:rsidR="009E0F80">
        <w:t xml:space="preserve"> </w:t>
      </w:r>
      <w:r w:rsidR="00774155">
        <w:t>to view</w:t>
      </w:r>
      <w:r w:rsidR="009E0F80">
        <w:t xml:space="preserve"> the final product</w:t>
      </w:r>
      <w:r>
        <w:t>.</w:t>
      </w:r>
    </w:p>
    <w:p w:rsidR="00AA098F" w:rsidRDefault="00AA098F" w:rsidP="00674ADD">
      <w:pPr>
        <w:pStyle w:val="Closing"/>
      </w:pPr>
    </w:p>
    <w:p w:rsidR="00674ADD" w:rsidRDefault="00674ADD" w:rsidP="00674ADD">
      <w:pPr>
        <w:pStyle w:val="Closing"/>
      </w:pPr>
      <w:r>
        <w:t>sincerely</w:t>
      </w:r>
    </w:p>
    <w:sdt>
      <w:sdtPr>
        <w:rPr>
          <w:b/>
          <w:bCs/>
        </w:rPr>
        <w:alias w:val="Author"/>
        <w:id w:val="15524260"/>
        <w:placeholder>
          <w:docPart w:val="909A9BC6D4D24B02B4DB4162F2EE7B7F"/>
        </w:placeholder>
        <w:dataBinding w:prefixMappings="xmlns:ns0='http://schemas.openxmlformats.org/package/2006/metadata/core-properties' xmlns:ns1='http://purl.org/dc/elements/1.1/'" w:xpath="/ns0:coreProperties[1]/ns1:creator[1]" w:storeItemID="{6C3C8BC8-F283-45AE-878A-BAB7291924A1}"/>
        <w:text/>
      </w:sdtPr>
      <w:sdtContent>
        <w:p w:rsidR="00674ADD" w:rsidRDefault="00C736C0" w:rsidP="00674ADD">
          <w:pPr>
            <w:spacing w:after="0" w:line="264" w:lineRule="auto"/>
            <w:rPr>
              <w:b/>
              <w:bCs/>
            </w:rPr>
          </w:pPr>
          <w:r>
            <w:rPr>
              <w:b/>
              <w:bCs/>
            </w:rPr>
            <w:t>Jacob Cooper</w:t>
          </w:r>
        </w:p>
      </w:sdtContent>
    </w:sdt>
    <w:p w:rsidR="00674ADD" w:rsidRDefault="00674ADD" w:rsidP="00674ADD">
      <w:pPr>
        <w:spacing w:after="0" w:line="264" w:lineRule="auto"/>
        <w:rPr>
          <w:b/>
          <w:bCs/>
        </w:rPr>
      </w:pPr>
      <w:r>
        <w:rPr>
          <w:b/>
          <w:bCs/>
        </w:rPr>
        <w:t xml:space="preserve">IFB299 Group 116 </w:t>
      </w:r>
      <w:proofErr w:type="gramStart"/>
      <w:r>
        <w:rPr>
          <w:b/>
          <w:bCs/>
        </w:rPr>
        <w:t>Member</w:t>
      </w:r>
      <w:proofErr w:type="gramEnd"/>
    </w:p>
    <w:sdt>
      <w:sdtPr>
        <w:id w:val="-768695627"/>
        <w:placeholder>
          <w:docPart w:val="1E38CDA7413B465AA91E51FBBFE1F1D8"/>
        </w:placeholder>
        <w:dataBinding w:prefixMappings="xmlns:ns0='http://schemas.microsoft.com/office/2006/coverPageProps' " w:xpath="/ns0:CoverPageProperties[1]/ns0:CompanyAddress[1]" w:storeItemID="{55AF091B-3C7A-41E3-B477-F2FDAA23CFDA}"/>
        <w:text/>
      </w:sdtPr>
      <w:sdtContent>
        <w:p w:rsidR="00674ADD" w:rsidRDefault="00674ADD" w:rsidP="00674ADD">
          <w:pPr>
            <w:spacing w:after="0"/>
          </w:pPr>
          <w:r>
            <w:t>2 George Street</w:t>
          </w:r>
        </w:p>
      </w:sdtContent>
    </w:sdt>
    <w:p w:rsidR="00674ADD" w:rsidRDefault="00674ADD" w:rsidP="00674ADD">
      <w:pPr>
        <w:spacing w:after="0"/>
      </w:pPr>
      <w:r>
        <w:t>Brisbane City, Queensland, 4000</w:t>
      </w:r>
    </w:p>
    <w:p w:rsidR="00774AF2" w:rsidRDefault="00774AF2">
      <w:pPr>
        <w:spacing w:line="276" w:lineRule="auto"/>
      </w:pPr>
    </w:p>
    <w:sectPr w:rsidR="00774AF2" w:rsidSect="00AA098F">
      <w:headerReference w:type="default" r:id="rId9"/>
      <w:footerReference w:type="first" r:id="rId10"/>
      <w:pgSz w:w="12240" w:h="15840" w:code="1"/>
      <w:pgMar w:top="1634" w:right="1080" w:bottom="1080" w:left="1080" w:header="864"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DE1" w:rsidRDefault="009A5DE1">
      <w:pPr>
        <w:spacing w:after="0" w:line="240" w:lineRule="auto"/>
      </w:pPr>
      <w:r>
        <w:separator/>
      </w:r>
    </w:p>
  </w:endnote>
  <w:endnote w:type="continuationSeparator" w:id="0">
    <w:p w:rsidR="009A5DE1" w:rsidRDefault="009A5D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AF2" w:rsidRDefault="00A766FB">
    <w:pPr>
      <w:pStyle w:val="Footer"/>
    </w:pPr>
    <w:r w:rsidRPr="00A766FB">
      <w:rPr>
        <w:noProof/>
        <w:color w:val="595959" w:themeColor="text1" w:themeTint="A6"/>
        <w:lang w:eastAsia="en-AU"/>
      </w:rPr>
      <w:pict>
        <v:rect id="Rectangle 1025" o:spid="_x0000_s4099" style="position:absolute;margin-left:0;margin-top:0;width:539.3pt;height:718.1pt;z-index:251659264;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w:r>
    <w:r w:rsidRPr="00A766FB">
      <w:rPr>
        <w:noProof/>
        <w:color w:val="595959" w:themeColor="text1" w:themeTint="A6"/>
        <w:lang w:eastAsia="en-AU"/>
      </w:rPr>
      <w:pict>
        <v:rect id="_x0000_s4098" style="position:absolute;margin-left:0;margin-top:0;width:10.1pt;height:565pt;z-index:251660288;visibility:visible;mso-width-percent:20;mso-height-percent:826;mso-left-percent:1016;mso-top-percent:-25;mso-wrap-distance-left:21.6pt;mso-wrap-distance-right:21.6pt;mso-position-horizontal-relative:margin;mso-position-vertical-relative:margin;mso-width-percent:20;mso-height-percent:826;mso-left-percent:1016;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774AF2" w:rsidRDefault="00774AF2">
                <w:pPr>
                  <w:jc w:val="center"/>
                </w:pPr>
              </w:p>
            </w:txbxContent>
          </v:textbox>
          <w10:wrap type="square" anchorx="margin" anchory="margin"/>
        </v:rect>
      </w:pict>
    </w:r>
    <w:r w:rsidRPr="00A766FB">
      <w:rPr>
        <w:noProof/>
        <w:color w:val="595959" w:themeColor="text1" w:themeTint="A6"/>
        <w:lang w:eastAsia="en-AU"/>
      </w:rPr>
      <w:pict>
        <v:rect id="Rectangle 1029" o:spid="_x0000_s4097" style="position:absolute;margin-left:0;margin-top:0;width:10.1pt;height:153.9pt;z-index:251661312;visibility:visible;mso-width-percent:20;mso-height-percent:225;mso-left-percent:1016;mso-top-percent:800;mso-position-horizontal-relative:margin;mso-position-vertical-relative:margin;mso-width-percent:20;mso-height-percent:225;mso-left-percent:1016;mso-top-percent:8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455f51 [3215]" stroked="f">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DE1" w:rsidRDefault="009A5DE1">
      <w:pPr>
        <w:spacing w:after="0" w:line="240" w:lineRule="auto"/>
      </w:pPr>
      <w:r>
        <w:separator/>
      </w:r>
    </w:p>
  </w:footnote>
  <w:footnote w:type="continuationSeparator" w:id="0">
    <w:p w:rsidR="009A5DE1" w:rsidRDefault="009A5D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AF2" w:rsidRDefault="00A766FB">
    <w:pPr>
      <w:pStyle w:val="Header"/>
    </w:pPr>
    <w:r w:rsidRPr="00A766FB">
      <w:rPr>
        <w:noProof/>
        <w:color w:val="000000" w:themeColor="text1"/>
        <w:lang w:eastAsia="en-AU"/>
      </w:rPr>
      <w:pict>
        <v:rect id="Rectangle 14" o:spid="_x0000_s4102" style="position:absolute;margin-left:0;margin-top:0;width:539.3pt;height:718.2pt;z-index:251666432;visibility:visible;mso-width-percent:1070;mso-height-percent:105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4c661a [1604]">
          <w10:wrap anchorx="margin" anchory="margin"/>
        </v:rect>
      </w:pict>
    </w:r>
    <w:r w:rsidRPr="00A766FB">
      <w:rPr>
        <w:noProof/>
        <w:color w:val="595959" w:themeColor="text1" w:themeTint="A6"/>
        <w:lang w:eastAsia="en-AU"/>
      </w:rPr>
      <w:pict>
        <v:rect id="Rectangle 1028" o:spid="_x0000_s4101" style="position:absolute;margin-left:0;margin-top:0;width:10.1pt;height:564.3pt;z-index:251664384;visibility:visible;mso-width-percent:20;mso-height-percent:825;mso-left-percent:1015;mso-top-percent:-27;mso-position-horizontal-relative:margin;mso-position-vertical-relative:margin;mso-width-percent:20;mso-height-percent:825;mso-left-percent:1015;mso-top-percent:-27;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774AF2" w:rsidRDefault="00774AF2">
                <w:pPr>
                  <w:jc w:val="center"/>
                </w:pPr>
              </w:p>
            </w:txbxContent>
          </v:textbox>
          <w10:wrap anchorx="margin" anchory="margin"/>
        </v:rect>
      </w:pict>
    </w:r>
    <w:sdt>
      <w:sdtPr>
        <w:alias w:val="Company"/>
        <w:id w:val="2070375419"/>
        <w:dataBinding w:prefixMappings="xmlns:ns0='http://schemas.openxmlformats.org/officeDocument/2006/extended-properties'" w:xpath="/ns0:Properties[1]/ns0:Company[1]" w:storeItemID="{6668398D-A668-4E3E-A5EB-62B293D839F1}"/>
        <w:text/>
      </w:sdtPr>
      <w:sdtContent>
        <w:r w:rsidR="003B04AD">
          <w:t>IFB299 Group 116</w:t>
        </w:r>
      </w:sdtContent>
    </w:sdt>
    <w:r w:rsidRPr="00A766FB">
      <w:rPr>
        <w:noProof/>
        <w:color w:val="595959" w:themeColor="text1" w:themeTint="A6"/>
        <w:lang w:eastAsia="en-AU"/>
      </w:rPr>
      <w:pict>
        <v:rect id="_x0000_s4100" style="position:absolute;margin-left:0;margin-top:0;width:10.1pt;height:153.9pt;z-index:251665408;visibility:visible;mso-width-percent:20;mso-height-percent:225;mso-left-percent:1015;mso-top-percent:802;mso-position-horizontal-relative:margin;mso-position-vertical-relative:margin;mso-width-percent:20;mso-height-percent:225;mso-left-percent:1015;mso-top-percent:80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455f51 [3215]" stroked="f">
          <w10:wrap anchorx="margin" anchory="margin"/>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DateAndTime/>
  <w:proofState w:spelling="clean" w:grammar="clean"/>
  <w:attachedTemplate r:id="rId1"/>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734E0F"/>
    <w:rsid w:val="00000AD0"/>
    <w:rsid w:val="00042A89"/>
    <w:rsid w:val="00044085"/>
    <w:rsid w:val="000A2CBE"/>
    <w:rsid w:val="00147F0C"/>
    <w:rsid w:val="001F6DB3"/>
    <w:rsid w:val="00313207"/>
    <w:rsid w:val="0031424C"/>
    <w:rsid w:val="003367F4"/>
    <w:rsid w:val="003B04AD"/>
    <w:rsid w:val="003E551A"/>
    <w:rsid w:val="004A7522"/>
    <w:rsid w:val="004B4A16"/>
    <w:rsid w:val="004D7B5F"/>
    <w:rsid w:val="004E6FB3"/>
    <w:rsid w:val="00504FBB"/>
    <w:rsid w:val="00524459"/>
    <w:rsid w:val="005542EE"/>
    <w:rsid w:val="005B4EE0"/>
    <w:rsid w:val="005F2413"/>
    <w:rsid w:val="00674ADD"/>
    <w:rsid w:val="006A5C57"/>
    <w:rsid w:val="006B5A8D"/>
    <w:rsid w:val="00734E0F"/>
    <w:rsid w:val="00774155"/>
    <w:rsid w:val="00774AF2"/>
    <w:rsid w:val="00833714"/>
    <w:rsid w:val="008D3CC1"/>
    <w:rsid w:val="00953165"/>
    <w:rsid w:val="009A5DE1"/>
    <w:rsid w:val="009B2632"/>
    <w:rsid w:val="009C4D6C"/>
    <w:rsid w:val="009E0F80"/>
    <w:rsid w:val="00A4561B"/>
    <w:rsid w:val="00A766FB"/>
    <w:rsid w:val="00A9764E"/>
    <w:rsid w:val="00AA098F"/>
    <w:rsid w:val="00AE6F46"/>
    <w:rsid w:val="00B33093"/>
    <w:rsid w:val="00B427D0"/>
    <w:rsid w:val="00B46F4E"/>
    <w:rsid w:val="00BC2B7D"/>
    <w:rsid w:val="00C06CF0"/>
    <w:rsid w:val="00C107D9"/>
    <w:rsid w:val="00C21079"/>
    <w:rsid w:val="00C440DF"/>
    <w:rsid w:val="00C736C0"/>
    <w:rsid w:val="00CC4837"/>
    <w:rsid w:val="00CE6A42"/>
    <w:rsid w:val="00D125BA"/>
    <w:rsid w:val="00D61BEE"/>
    <w:rsid w:val="00D9660B"/>
    <w:rsid w:val="00DD490F"/>
    <w:rsid w:val="00DF65F4"/>
    <w:rsid w:val="00F103E2"/>
    <w:rsid w:val="00F468AB"/>
    <w:rsid w:val="00F90E5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DD"/>
    <w:rPr>
      <w:lang w:val="en-AU"/>
    </w:rPr>
  </w:style>
  <w:style w:type="paragraph" w:styleId="Heading1">
    <w:name w:val="heading 1"/>
    <w:basedOn w:val="Normal"/>
    <w:next w:val="Normal"/>
    <w:link w:val="Heading1Char"/>
    <w:uiPriority w:val="9"/>
    <w:qFormat/>
    <w:rsid w:val="00674AD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74ADD"/>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4ADD"/>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674ADD"/>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674ADD"/>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674ADD"/>
    <w:pPr>
      <w:keepNext/>
      <w:keepLines/>
      <w:spacing w:before="40" w:after="0"/>
      <w:outlineLvl w:val="5"/>
    </w:pPr>
    <w:rPr>
      <w:rFonts w:asciiTheme="majorHAnsi" w:eastAsiaTheme="majorEastAsia" w:hAnsiTheme="majorHAnsi" w:cstheme="majorBidi"/>
      <w:color w:val="4D671B" w:themeColor="accent1" w:themeShade="80"/>
    </w:rPr>
  </w:style>
  <w:style w:type="paragraph" w:styleId="Heading7">
    <w:name w:val="heading 7"/>
    <w:basedOn w:val="Normal"/>
    <w:next w:val="Normal"/>
    <w:link w:val="Heading7Char"/>
    <w:uiPriority w:val="9"/>
    <w:semiHidden/>
    <w:unhideWhenUsed/>
    <w:qFormat/>
    <w:rsid w:val="00674ADD"/>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674A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74A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6FB"/>
    <w:rPr>
      <w:lang w:val="en-US" w:eastAsia="ja-JP"/>
    </w:rPr>
  </w:style>
  <w:style w:type="paragraph" w:styleId="Footer">
    <w:name w:val="footer"/>
    <w:basedOn w:val="Normal"/>
    <w:link w:val="FooterChar"/>
    <w:uiPriority w:val="99"/>
    <w:unhideWhenUsed/>
    <w:rsid w:val="00A76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6FB"/>
    <w:rPr>
      <w:lang w:val="en-US" w:eastAsia="ja-JP"/>
    </w:rPr>
  </w:style>
  <w:style w:type="paragraph" w:customStyle="1" w:styleId="CompanyName">
    <w:name w:val="Company Name"/>
    <w:basedOn w:val="Normal"/>
    <w:rsid w:val="00A766FB"/>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rsid w:val="00A766FB"/>
    <w:pPr>
      <w:spacing w:after="120"/>
    </w:pPr>
  </w:style>
  <w:style w:type="paragraph" w:styleId="Salutation">
    <w:name w:val="Salutation"/>
    <w:basedOn w:val="Normal"/>
    <w:next w:val="Normal"/>
    <w:link w:val="SalutationChar"/>
    <w:uiPriority w:val="99"/>
    <w:unhideWhenUsed/>
    <w:rsid w:val="00A766FB"/>
    <w:pPr>
      <w:spacing w:before="720" w:after="720"/>
    </w:pPr>
    <w:rPr>
      <w:rFonts w:asciiTheme="majorHAnsi" w:hAnsiTheme="majorHAnsi"/>
      <w:caps/>
      <w:color w:val="455F51" w:themeColor="text2"/>
      <w:spacing w:val="-10"/>
      <w:sz w:val="28"/>
    </w:rPr>
  </w:style>
  <w:style w:type="character" w:customStyle="1" w:styleId="SalutationChar">
    <w:name w:val="Salutation Char"/>
    <w:basedOn w:val="DefaultParagraphFont"/>
    <w:link w:val="Salutation"/>
    <w:uiPriority w:val="99"/>
    <w:rsid w:val="00A766FB"/>
    <w:rPr>
      <w:rFonts w:asciiTheme="majorHAnsi" w:hAnsiTheme="majorHAnsi"/>
      <w:caps/>
      <w:color w:val="455F51" w:themeColor="text2"/>
      <w:spacing w:val="-10"/>
      <w:sz w:val="28"/>
      <w:lang w:val="en-US" w:eastAsia="ja-JP"/>
    </w:rPr>
  </w:style>
  <w:style w:type="paragraph" w:styleId="Date">
    <w:name w:val="Date"/>
    <w:basedOn w:val="Normal"/>
    <w:next w:val="Normal"/>
    <w:link w:val="DateChar"/>
    <w:uiPriority w:val="99"/>
    <w:unhideWhenUsed/>
    <w:rsid w:val="00A766FB"/>
    <w:pPr>
      <w:spacing w:line="240" w:lineRule="auto"/>
    </w:pPr>
    <w:rPr>
      <w:b/>
      <w:color w:val="000000" w:themeColor="text1"/>
      <w:sz w:val="32"/>
    </w:rPr>
  </w:style>
  <w:style w:type="character" w:customStyle="1" w:styleId="DateChar">
    <w:name w:val="Date Char"/>
    <w:basedOn w:val="DefaultParagraphFont"/>
    <w:link w:val="Date"/>
    <w:uiPriority w:val="99"/>
    <w:rsid w:val="00A766FB"/>
    <w:rPr>
      <w:b/>
      <w:color w:val="000000" w:themeColor="text1"/>
      <w:sz w:val="32"/>
      <w:lang w:val="en-US" w:eastAsia="ja-JP"/>
    </w:rPr>
  </w:style>
  <w:style w:type="paragraph" w:styleId="Closing">
    <w:name w:val="Closing"/>
    <w:basedOn w:val="Normal"/>
    <w:link w:val="ClosingChar"/>
    <w:uiPriority w:val="99"/>
    <w:unhideWhenUsed/>
    <w:rsid w:val="00A766FB"/>
    <w:pPr>
      <w:spacing w:before="600" w:after="600" w:line="240" w:lineRule="auto"/>
    </w:pPr>
    <w:rPr>
      <w:rFonts w:asciiTheme="majorHAnsi" w:hAnsiTheme="majorHAnsi"/>
      <w:caps/>
      <w:color w:val="99CB38" w:themeColor="accent1"/>
      <w:spacing w:val="-10"/>
      <w:sz w:val="28"/>
    </w:rPr>
  </w:style>
  <w:style w:type="character" w:customStyle="1" w:styleId="ClosingChar">
    <w:name w:val="Closing Char"/>
    <w:basedOn w:val="DefaultParagraphFont"/>
    <w:link w:val="Closing"/>
    <w:uiPriority w:val="99"/>
    <w:rsid w:val="00A766FB"/>
    <w:rPr>
      <w:rFonts w:asciiTheme="majorHAnsi" w:hAnsiTheme="majorHAnsi"/>
      <w:caps/>
      <w:color w:val="99CB38" w:themeColor="accent1"/>
      <w:spacing w:val="-10"/>
      <w:sz w:val="28"/>
      <w:lang w:val="en-US" w:eastAsia="ja-JP"/>
    </w:rPr>
  </w:style>
  <w:style w:type="paragraph" w:styleId="BalloonText">
    <w:name w:val="Balloon Text"/>
    <w:basedOn w:val="Normal"/>
    <w:link w:val="BalloonTextChar"/>
    <w:uiPriority w:val="99"/>
    <w:semiHidden/>
    <w:unhideWhenUsed/>
    <w:rsid w:val="00A76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6FB"/>
    <w:rPr>
      <w:rFonts w:ascii="Tahoma" w:hAnsi="Tahoma" w:cs="Tahoma"/>
      <w:sz w:val="16"/>
      <w:szCs w:val="16"/>
      <w:lang w:val="en-US" w:eastAsia="ja-JP"/>
    </w:rPr>
  </w:style>
  <w:style w:type="character" w:customStyle="1" w:styleId="Heading1Char">
    <w:name w:val="Heading 1 Char"/>
    <w:basedOn w:val="DefaultParagraphFont"/>
    <w:link w:val="Heading1"/>
    <w:uiPriority w:val="9"/>
    <w:rsid w:val="00674AD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74ADD"/>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4ADD"/>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674ADD"/>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674ADD"/>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674ADD"/>
    <w:rPr>
      <w:rFonts w:asciiTheme="majorHAnsi" w:eastAsiaTheme="majorEastAsia" w:hAnsiTheme="majorHAnsi" w:cstheme="majorBidi"/>
      <w:color w:val="4D671B" w:themeColor="accent1" w:themeShade="80"/>
    </w:rPr>
  </w:style>
  <w:style w:type="character" w:customStyle="1" w:styleId="Heading7Char">
    <w:name w:val="Heading 7 Char"/>
    <w:basedOn w:val="DefaultParagraphFont"/>
    <w:link w:val="Heading7"/>
    <w:uiPriority w:val="9"/>
    <w:semiHidden/>
    <w:rsid w:val="00674ADD"/>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674AD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74A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4AD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74A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4A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4A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4ADD"/>
    <w:rPr>
      <w:color w:val="5A5A5A" w:themeColor="text1" w:themeTint="A5"/>
      <w:spacing w:val="15"/>
    </w:rPr>
  </w:style>
  <w:style w:type="character" w:styleId="Strong">
    <w:name w:val="Strong"/>
    <w:basedOn w:val="DefaultParagraphFont"/>
    <w:uiPriority w:val="22"/>
    <w:qFormat/>
    <w:rsid w:val="00674ADD"/>
    <w:rPr>
      <w:b/>
      <w:bCs/>
      <w:color w:val="auto"/>
    </w:rPr>
  </w:style>
  <w:style w:type="character" w:styleId="Emphasis">
    <w:name w:val="Emphasis"/>
    <w:basedOn w:val="DefaultParagraphFont"/>
    <w:uiPriority w:val="20"/>
    <w:qFormat/>
    <w:rsid w:val="00674ADD"/>
    <w:rPr>
      <w:i/>
      <w:iCs/>
      <w:color w:val="auto"/>
    </w:rPr>
  </w:style>
  <w:style w:type="paragraph" w:styleId="NoSpacing">
    <w:name w:val="No Spacing"/>
    <w:link w:val="NoSpacingChar"/>
    <w:uiPriority w:val="1"/>
    <w:qFormat/>
    <w:rsid w:val="00674ADD"/>
    <w:pPr>
      <w:spacing w:after="0" w:line="240" w:lineRule="auto"/>
    </w:pPr>
  </w:style>
  <w:style w:type="character" w:customStyle="1" w:styleId="NoSpacingChar">
    <w:name w:val="No Spacing Char"/>
    <w:basedOn w:val="DefaultParagraphFont"/>
    <w:link w:val="NoSpacing"/>
    <w:uiPriority w:val="1"/>
    <w:rsid w:val="00A766FB"/>
  </w:style>
  <w:style w:type="paragraph" w:styleId="ListParagraph">
    <w:name w:val="List Paragraph"/>
    <w:basedOn w:val="Normal"/>
    <w:uiPriority w:val="34"/>
    <w:qFormat/>
    <w:rsid w:val="00A766FB"/>
    <w:pPr>
      <w:ind w:left="720"/>
      <w:contextualSpacing/>
    </w:pPr>
  </w:style>
  <w:style w:type="paragraph" w:styleId="Quote">
    <w:name w:val="Quote"/>
    <w:basedOn w:val="Normal"/>
    <w:next w:val="Normal"/>
    <w:link w:val="QuoteChar"/>
    <w:uiPriority w:val="29"/>
    <w:qFormat/>
    <w:rsid w:val="00674A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4ADD"/>
    <w:rPr>
      <w:i/>
      <w:iCs/>
      <w:color w:val="404040" w:themeColor="text1" w:themeTint="BF"/>
    </w:rPr>
  </w:style>
  <w:style w:type="paragraph" w:styleId="IntenseQuote">
    <w:name w:val="Intense Quote"/>
    <w:basedOn w:val="Normal"/>
    <w:next w:val="Normal"/>
    <w:link w:val="IntenseQuoteChar"/>
    <w:uiPriority w:val="30"/>
    <w:qFormat/>
    <w:rsid w:val="00674ADD"/>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674ADD"/>
    <w:rPr>
      <w:i/>
      <w:iCs/>
      <w:color w:val="99CB38" w:themeColor="accent1"/>
    </w:rPr>
  </w:style>
  <w:style w:type="character" w:styleId="SubtleEmphasis">
    <w:name w:val="Subtle Emphasis"/>
    <w:basedOn w:val="DefaultParagraphFont"/>
    <w:uiPriority w:val="19"/>
    <w:qFormat/>
    <w:rsid w:val="00674ADD"/>
    <w:rPr>
      <w:i/>
      <w:iCs/>
      <w:color w:val="404040" w:themeColor="text1" w:themeTint="BF"/>
    </w:rPr>
  </w:style>
  <w:style w:type="character" w:styleId="IntenseEmphasis">
    <w:name w:val="Intense Emphasis"/>
    <w:basedOn w:val="DefaultParagraphFont"/>
    <w:uiPriority w:val="21"/>
    <w:qFormat/>
    <w:rsid w:val="00674ADD"/>
    <w:rPr>
      <w:i/>
      <w:iCs/>
      <w:color w:val="99CB38" w:themeColor="accent1"/>
    </w:rPr>
  </w:style>
  <w:style w:type="character" w:styleId="SubtleReference">
    <w:name w:val="Subtle Reference"/>
    <w:basedOn w:val="DefaultParagraphFont"/>
    <w:uiPriority w:val="31"/>
    <w:qFormat/>
    <w:rsid w:val="00674ADD"/>
    <w:rPr>
      <w:smallCaps/>
      <w:color w:val="404040" w:themeColor="text1" w:themeTint="BF"/>
    </w:rPr>
  </w:style>
  <w:style w:type="character" w:styleId="IntenseReference">
    <w:name w:val="Intense Reference"/>
    <w:basedOn w:val="DefaultParagraphFont"/>
    <w:uiPriority w:val="32"/>
    <w:qFormat/>
    <w:rsid w:val="00674ADD"/>
    <w:rPr>
      <w:b/>
      <w:bCs/>
      <w:smallCaps/>
      <w:color w:val="99CB38" w:themeColor="accent1"/>
      <w:spacing w:val="5"/>
    </w:rPr>
  </w:style>
  <w:style w:type="character" w:styleId="BookTitle">
    <w:name w:val="Book Title"/>
    <w:basedOn w:val="DefaultParagraphFont"/>
    <w:uiPriority w:val="33"/>
    <w:qFormat/>
    <w:rsid w:val="00674ADD"/>
    <w:rPr>
      <w:b/>
      <w:bCs/>
      <w:i/>
      <w:iCs/>
      <w:spacing w:val="5"/>
    </w:rPr>
  </w:style>
  <w:style w:type="paragraph" w:styleId="TOCHeading">
    <w:name w:val="TOC Heading"/>
    <w:basedOn w:val="Heading1"/>
    <w:next w:val="Normal"/>
    <w:uiPriority w:val="39"/>
    <w:semiHidden/>
    <w:unhideWhenUsed/>
    <w:qFormat/>
    <w:rsid w:val="00674ADD"/>
    <w:pPr>
      <w:outlineLvl w:val="9"/>
    </w:pPr>
  </w:style>
  <w:style w:type="character" w:styleId="PlaceholderText">
    <w:name w:val="Placeholder Text"/>
    <w:basedOn w:val="DefaultParagraphFont"/>
    <w:uiPriority w:val="99"/>
    <w:semiHidden/>
    <w:rsid w:val="00A766FB"/>
    <w:rPr>
      <w:color w:val="808080"/>
    </w:rPr>
  </w:style>
  <w:style w:type="character" w:customStyle="1" w:styleId="uficommentbody">
    <w:name w:val="uficommentbody"/>
    <w:basedOn w:val="DefaultParagraphFont"/>
    <w:rsid w:val="003E551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d\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B2CEB492BD4FB9816DC45B65D368D8"/>
        <w:category>
          <w:name w:val="General"/>
          <w:gallery w:val="placeholder"/>
        </w:category>
        <w:types>
          <w:type w:val="bbPlcHdr"/>
        </w:types>
        <w:behaviors>
          <w:behavior w:val="content"/>
        </w:behaviors>
        <w:guid w:val="{80AC259E-D8D9-4774-BBA1-F9318ECAE5CD}"/>
      </w:docPartPr>
      <w:docPartBody>
        <w:p w:rsidR="00355586" w:rsidRDefault="00FB0F6C">
          <w:pPr>
            <w:pStyle w:val="FAB2CEB492BD4FB9816DC45B65D368D8"/>
          </w:pPr>
          <w:r>
            <w:t>[Type the sender company name]</w:t>
          </w:r>
        </w:p>
      </w:docPartBody>
    </w:docPart>
    <w:docPart>
      <w:docPartPr>
        <w:name w:val="CC07016F739A48F2915C8C9879B8D9BD"/>
        <w:category>
          <w:name w:val="General"/>
          <w:gallery w:val="placeholder"/>
        </w:category>
        <w:types>
          <w:type w:val="bbPlcHdr"/>
        </w:types>
        <w:behaviors>
          <w:behavior w:val="content"/>
        </w:behaviors>
        <w:guid w:val="{774D0FCB-8AC6-4EEA-B851-7A7D6D2F6972}"/>
      </w:docPartPr>
      <w:docPartBody>
        <w:p w:rsidR="00355586" w:rsidRDefault="00FB0F6C">
          <w:pPr>
            <w:pStyle w:val="CC07016F739A48F2915C8C9879B8D9BD"/>
          </w:pPr>
          <w:r>
            <w:t>[Type the sender company address]</w:t>
          </w:r>
        </w:p>
      </w:docPartBody>
    </w:docPart>
    <w:docPart>
      <w:docPartPr>
        <w:name w:val="909A9BC6D4D24B02B4DB4162F2EE7B7F"/>
        <w:category>
          <w:name w:val="General"/>
          <w:gallery w:val="placeholder"/>
        </w:category>
        <w:types>
          <w:type w:val="bbPlcHdr"/>
        </w:types>
        <w:behaviors>
          <w:behavior w:val="content"/>
        </w:behaviors>
        <w:guid w:val="{F7B73D7B-5FB5-46DB-BBBF-8C8DA0C0D53C}"/>
      </w:docPartPr>
      <w:docPartBody>
        <w:p w:rsidR="00355586" w:rsidRDefault="00D81960" w:rsidP="00D81960">
          <w:pPr>
            <w:pStyle w:val="909A9BC6D4D24B02B4DB4162F2EE7B7F"/>
          </w:pPr>
          <w:r>
            <w:rPr>
              <w:b/>
              <w:bCs/>
            </w:rPr>
            <w:t>[Type the author name]</w:t>
          </w:r>
        </w:p>
      </w:docPartBody>
    </w:docPart>
    <w:docPart>
      <w:docPartPr>
        <w:name w:val="1E38CDA7413B465AA91E51FBBFE1F1D8"/>
        <w:category>
          <w:name w:val="General"/>
          <w:gallery w:val="placeholder"/>
        </w:category>
        <w:types>
          <w:type w:val="bbPlcHdr"/>
        </w:types>
        <w:behaviors>
          <w:behavior w:val="content"/>
        </w:behaviors>
        <w:guid w:val="{BCE06EBC-F33E-4D3F-937C-45C659CF4215}"/>
      </w:docPartPr>
      <w:docPartBody>
        <w:p w:rsidR="00355586" w:rsidRDefault="00D81960" w:rsidP="00D81960">
          <w:pPr>
            <w:pStyle w:val="1E38CDA7413B465AA91E51FBBFE1F1D8"/>
          </w:pPr>
          <w:r>
            <w:t>[Type the sender’s address]</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1960"/>
    <w:rsid w:val="00334DE0"/>
    <w:rsid w:val="00355586"/>
    <w:rsid w:val="00695E9A"/>
    <w:rsid w:val="00901E2A"/>
    <w:rsid w:val="00A972ED"/>
    <w:rsid w:val="00AD0C74"/>
    <w:rsid w:val="00BE7770"/>
    <w:rsid w:val="00D60191"/>
    <w:rsid w:val="00D81960"/>
    <w:rsid w:val="00FB0F6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2CEB492BD4FB9816DC45B65D368D8">
    <w:name w:val="FAB2CEB492BD4FB9816DC45B65D368D8"/>
    <w:rsid w:val="00AD0C74"/>
  </w:style>
  <w:style w:type="paragraph" w:customStyle="1" w:styleId="CC07016F739A48F2915C8C9879B8D9BD">
    <w:name w:val="CC07016F739A48F2915C8C9879B8D9BD"/>
    <w:rsid w:val="00AD0C74"/>
  </w:style>
  <w:style w:type="paragraph" w:customStyle="1" w:styleId="61F6808EBD0444ABB2B9EC6FDF09B8F1">
    <w:name w:val="61F6808EBD0444ABB2B9EC6FDF09B8F1"/>
    <w:rsid w:val="00AD0C74"/>
  </w:style>
  <w:style w:type="paragraph" w:customStyle="1" w:styleId="F10C67E1FFDC422CA36921F0D86C1E4F">
    <w:name w:val="F10C67E1FFDC422CA36921F0D86C1E4F"/>
    <w:rsid w:val="00AD0C74"/>
  </w:style>
  <w:style w:type="paragraph" w:customStyle="1" w:styleId="912BAE2089D34C96B65197252EB886E8">
    <w:name w:val="912BAE2089D34C96B65197252EB886E8"/>
    <w:rsid w:val="00AD0C74"/>
  </w:style>
  <w:style w:type="paragraph" w:customStyle="1" w:styleId="DA7EA1437EA94D5E86320089A59E5BEF">
    <w:name w:val="DA7EA1437EA94D5E86320089A59E5BEF"/>
    <w:rsid w:val="00AD0C74"/>
  </w:style>
  <w:style w:type="paragraph" w:customStyle="1" w:styleId="0CEDE466300E4BBD9101754C388808EC">
    <w:name w:val="0CEDE466300E4BBD9101754C388808EC"/>
    <w:rsid w:val="00AD0C74"/>
  </w:style>
  <w:style w:type="paragraph" w:customStyle="1" w:styleId="E6399CA2D9FA440FAF8AFDA455D3A22F">
    <w:name w:val="E6399CA2D9FA440FAF8AFDA455D3A22F"/>
    <w:rsid w:val="00AD0C74"/>
  </w:style>
  <w:style w:type="paragraph" w:customStyle="1" w:styleId="E25C21BC945E49BBB26D7CE62418F1C2">
    <w:name w:val="E25C21BC945E49BBB26D7CE62418F1C2"/>
    <w:rsid w:val="00AD0C74"/>
  </w:style>
  <w:style w:type="paragraph" w:customStyle="1" w:styleId="84B72C48726C410EA0664B41103C21B9">
    <w:name w:val="84B72C48726C410EA0664B41103C21B9"/>
    <w:rsid w:val="00D81960"/>
  </w:style>
  <w:style w:type="paragraph" w:customStyle="1" w:styleId="6EBB5CB816144BD185B2BE3CF171D6F4">
    <w:name w:val="6EBB5CB816144BD185B2BE3CF171D6F4"/>
    <w:rsid w:val="00D81960"/>
  </w:style>
  <w:style w:type="paragraph" w:customStyle="1" w:styleId="909A9BC6D4D24B02B4DB4162F2EE7B7F">
    <w:name w:val="909A9BC6D4D24B02B4DB4162F2EE7B7F"/>
    <w:rsid w:val="00D81960"/>
  </w:style>
  <w:style w:type="paragraph" w:customStyle="1" w:styleId="1E38CDA7413B465AA91E51FBBFE1F1D8">
    <w:name w:val="1E38CDA7413B465AA91E51FBBFE1F1D8"/>
    <w:rsid w:val="00D8196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2016-09-12T00:00:00</PublishDate>
  <Abstract/>
  <CompanyAddress>2 George Street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3.xml><?xml version="1.0" encoding="utf-8"?>
<ds:datastoreItem xmlns:ds="http://schemas.openxmlformats.org/officeDocument/2006/customXml" ds:itemID="{1BFF54CC-D73E-42B8-AFD0-54341912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design).dotx</Template>
  <TotalTime>191</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IFB299 Group 116</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Cooper</dc:creator>
  <cp:keywords/>
  <cp:lastModifiedBy>Microsoft</cp:lastModifiedBy>
  <cp:revision>40</cp:revision>
  <dcterms:created xsi:type="dcterms:W3CDTF">2016-10-15T09:07:00Z</dcterms:created>
  <dcterms:modified xsi:type="dcterms:W3CDTF">2016-10-16T03:44:00Z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